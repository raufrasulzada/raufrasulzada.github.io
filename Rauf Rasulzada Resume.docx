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32CC" w14:textId="35C3ABB7" w:rsidR="00816216" w:rsidRDefault="00B707CA" w:rsidP="00141A4C">
      <w:pPr>
        <w:pStyle w:val="Title"/>
      </w:pPr>
      <w:r>
        <w:t>Rauf Rasulzada</w:t>
      </w:r>
    </w:p>
    <w:p w14:paraId="442247C4" w14:textId="193094D2" w:rsidR="00B707CA" w:rsidRPr="00F04A90" w:rsidRDefault="00B707CA">
      <w:pPr>
        <w:rPr>
          <w:sz w:val="28"/>
          <w:szCs w:val="28"/>
        </w:rPr>
      </w:pPr>
      <w:r w:rsidRPr="00F04A90">
        <w:rPr>
          <w:sz w:val="28"/>
          <w:szCs w:val="28"/>
        </w:rPr>
        <w:t xml:space="preserve">Sumgait, Azerbaijan, AZ 5000 | +994-55-423-45-77 | </w:t>
      </w:r>
      <w:hyperlink r:id="rId8" w:history="1">
        <w:r w:rsidR="00CD3EC9" w:rsidRPr="00F04A90">
          <w:rPr>
            <w:rStyle w:val="Hyperlink"/>
            <w:sz w:val="28"/>
            <w:szCs w:val="28"/>
          </w:rPr>
          <w:t>rrasulzada15558@ada.edu.az</w:t>
        </w:r>
      </w:hyperlink>
    </w:p>
    <w:sdt>
      <w:sdtPr>
        <w:rPr>
          <w:szCs w:val="28"/>
        </w:rPr>
        <w:alias w:val="Education:"/>
        <w:tag w:val="Education:"/>
        <w:id w:val="807127995"/>
        <w:placeholder>
          <w:docPart w:val="2D16EAADB58C43D18ACC210AF6C7D2C6"/>
        </w:placeholder>
        <w:temporary/>
        <w:showingPlcHdr/>
        <w15:appearance w15:val="hidden"/>
      </w:sdtPr>
      <w:sdtContent>
        <w:p w14:paraId="4EBAF82A" w14:textId="77777777" w:rsidR="006270A9" w:rsidRPr="00F04A90" w:rsidRDefault="009D5933">
          <w:pPr>
            <w:pStyle w:val="Heading1"/>
            <w:rPr>
              <w:szCs w:val="28"/>
            </w:rPr>
          </w:pPr>
          <w:r w:rsidRPr="00F04A90">
            <w:rPr>
              <w:szCs w:val="28"/>
            </w:rPr>
            <w:t>Education</w:t>
          </w:r>
        </w:p>
      </w:sdtContent>
    </w:sdt>
    <w:p w14:paraId="488AD71F" w14:textId="628CCF39" w:rsidR="006270A9" w:rsidRPr="00F04A90" w:rsidRDefault="00B707CA">
      <w:pPr>
        <w:pStyle w:val="ListBullet"/>
        <w:rPr>
          <w:sz w:val="28"/>
          <w:szCs w:val="28"/>
        </w:rPr>
      </w:pPr>
      <w:r w:rsidRPr="00F04A90">
        <w:rPr>
          <w:sz w:val="28"/>
          <w:szCs w:val="28"/>
        </w:rPr>
        <w:t>Bachelor of Science: Information Technolog</w:t>
      </w:r>
      <w:r w:rsidR="001C53C9">
        <w:rPr>
          <w:sz w:val="28"/>
          <w:szCs w:val="28"/>
        </w:rPr>
        <w:t>ies</w:t>
      </w:r>
      <w:r w:rsidRPr="00F04A90">
        <w:rPr>
          <w:sz w:val="28"/>
          <w:szCs w:val="28"/>
        </w:rPr>
        <w:t>, Expected in 06/2025</w:t>
      </w:r>
    </w:p>
    <w:p w14:paraId="507C9679" w14:textId="3BC2DAD5" w:rsidR="00B707CA" w:rsidRPr="00F04A90" w:rsidRDefault="00B707CA">
      <w:pPr>
        <w:pStyle w:val="ListBullet"/>
        <w:rPr>
          <w:sz w:val="28"/>
          <w:szCs w:val="28"/>
        </w:rPr>
      </w:pPr>
      <w:r w:rsidRPr="00F04A90">
        <w:rPr>
          <w:sz w:val="28"/>
          <w:szCs w:val="28"/>
        </w:rPr>
        <w:t>ADA University – Baku/Azerbaijan</w:t>
      </w:r>
    </w:p>
    <w:p w14:paraId="1957D195" w14:textId="43E12B49" w:rsidR="00B707CA" w:rsidRPr="00F04A90" w:rsidRDefault="00B707CA">
      <w:pPr>
        <w:pStyle w:val="ListBullet"/>
        <w:rPr>
          <w:sz w:val="28"/>
          <w:szCs w:val="28"/>
        </w:rPr>
      </w:pPr>
      <w:r w:rsidRPr="00F04A90">
        <w:rPr>
          <w:sz w:val="28"/>
          <w:szCs w:val="28"/>
        </w:rPr>
        <w:t>[3.</w:t>
      </w:r>
      <w:r w:rsidR="00240D36" w:rsidRPr="00F04A90">
        <w:rPr>
          <w:sz w:val="28"/>
          <w:szCs w:val="28"/>
        </w:rPr>
        <w:t>16</w:t>
      </w:r>
      <w:r w:rsidRPr="00F04A90">
        <w:rPr>
          <w:sz w:val="28"/>
          <w:szCs w:val="28"/>
        </w:rPr>
        <w:t>] – CGPA</w:t>
      </w:r>
    </w:p>
    <w:sdt>
      <w:sdtPr>
        <w:rPr>
          <w:szCs w:val="28"/>
        </w:rPr>
        <w:alias w:val="Skills &amp; Abilities:"/>
        <w:tag w:val="Skills &amp; Abilities:"/>
        <w:id w:val="458624136"/>
        <w:placeholder>
          <w:docPart w:val="D74530BB825B4394914752E1AF79B9F0"/>
        </w:placeholder>
        <w:temporary/>
        <w:showingPlcHdr/>
        <w15:appearance w15:val="hidden"/>
      </w:sdtPr>
      <w:sdtContent>
        <w:p w14:paraId="116BA1BF" w14:textId="77777777" w:rsidR="006270A9" w:rsidRPr="00F04A90" w:rsidRDefault="009D5933">
          <w:pPr>
            <w:pStyle w:val="Heading1"/>
            <w:rPr>
              <w:szCs w:val="28"/>
            </w:rPr>
          </w:pPr>
          <w:r w:rsidRPr="00F04A90">
            <w:rPr>
              <w:szCs w:val="28"/>
            </w:rPr>
            <w:t>Skills &amp; Abilities</w:t>
          </w:r>
        </w:p>
      </w:sdtContent>
    </w:sdt>
    <w:p w14:paraId="0C2BA4DE" w14:textId="77777777" w:rsidR="00CD3EC9" w:rsidRPr="00F04A90" w:rsidRDefault="00CD3EC9" w:rsidP="00B707CA">
      <w:pPr>
        <w:pStyle w:val="ListParagraph"/>
        <w:numPr>
          <w:ilvl w:val="0"/>
          <w:numId w:val="27"/>
        </w:numPr>
        <w:rPr>
          <w:sz w:val="28"/>
          <w:szCs w:val="28"/>
        </w:rPr>
        <w:sectPr w:rsidR="00CD3EC9" w:rsidRPr="00F04A90" w:rsidSect="00617B26">
          <w:footerReference w:type="default" r:id="rId9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4B7BB333" w14:textId="5C11D0C1" w:rsidR="00B707CA" w:rsidRPr="00DD3918" w:rsidRDefault="00B707CA" w:rsidP="00B707CA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DD3918">
        <w:rPr>
          <w:sz w:val="26"/>
          <w:szCs w:val="26"/>
        </w:rPr>
        <w:t xml:space="preserve">C/C++ </w:t>
      </w:r>
    </w:p>
    <w:p w14:paraId="6396788D" w14:textId="61068D00" w:rsidR="00B707CA" w:rsidRPr="00DD3918" w:rsidRDefault="00B707CA" w:rsidP="00B707CA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DD3918">
        <w:rPr>
          <w:sz w:val="26"/>
          <w:szCs w:val="26"/>
        </w:rPr>
        <w:t>Java</w:t>
      </w:r>
    </w:p>
    <w:p w14:paraId="1E9BAEF0" w14:textId="77777777" w:rsidR="00B707CA" w:rsidRPr="00DD3918" w:rsidRDefault="00B707CA" w:rsidP="00B707CA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DD3918">
        <w:rPr>
          <w:sz w:val="26"/>
          <w:szCs w:val="26"/>
        </w:rPr>
        <w:t>Microsoft Office</w:t>
      </w:r>
    </w:p>
    <w:p w14:paraId="5592EE60" w14:textId="7317A594" w:rsidR="00B707CA" w:rsidRPr="00DD3918" w:rsidRDefault="00B707CA" w:rsidP="00B707CA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DD3918">
        <w:rPr>
          <w:sz w:val="26"/>
          <w:szCs w:val="26"/>
        </w:rPr>
        <w:t>HTML/CSS</w:t>
      </w:r>
      <w:r w:rsidR="003417D4" w:rsidRPr="00DD3918">
        <w:rPr>
          <w:sz w:val="26"/>
          <w:szCs w:val="26"/>
        </w:rPr>
        <w:t>/JavaScript</w:t>
      </w:r>
      <w:r w:rsidR="001A69AD" w:rsidRPr="00DD3918">
        <w:rPr>
          <w:sz w:val="26"/>
          <w:szCs w:val="26"/>
        </w:rPr>
        <w:t xml:space="preserve"> </w:t>
      </w:r>
    </w:p>
    <w:p w14:paraId="00CFB3C4" w14:textId="623F4C72" w:rsidR="00B707CA" w:rsidRPr="00DD3918" w:rsidRDefault="00477D1A" w:rsidP="00B707CA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DD3918">
        <w:rPr>
          <w:sz w:val="26"/>
          <w:szCs w:val="26"/>
        </w:rPr>
        <w:t>Data Structures &amp; Algorithms</w:t>
      </w:r>
    </w:p>
    <w:p w14:paraId="3B302658" w14:textId="77777777" w:rsidR="00B707CA" w:rsidRPr="00DD3918" w:rsidRDefault="00B707CA" w:rsidP="00B707CA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DD3918">
        <w:rPr>
          <w:sz w:val="26"/>
          <w:szCs w:val="26"/>
        </w:rPr>
        <w:t>Adobe After Effects/Premiere Pro</w:t>
      </w:r>
    </w:p>
    <w:p w14:paraId="413BC407" w14:textId="77777777" w:rsidR="00B707CA" w:rsidRPr="00DD3918" w:rsidRDefault="00B707CA" w:rsidP="00B707CA">
      <w:pPr>
        <w:pStyle w:val="ListParagraph"/>
        <w:numPr>
          <w:ilvl w:val="0"/>
          <w:numId w:val="30"/>
        </w:numPr>
        <w:rPr>
          <w:sz w:val="26"/>
          <w:szCs w:val="26"/>
        </w:rPr>
      </w:pPr>
      <w:r w:rsidRPr="00DD3918">
        <w:rPr>
          <w:sz w:val="26"/>
          <w:szCs w:val="26"/>
        </w:rPr>
        <w:t>System Analysis &amp; Design</w:t>
      </w:r>
    </w:p>
    <w:p w14:paraId="7539778F" w14:textId="2CDC1F7B" w:rsidR="00B707CA" w:rsidRPr="00DD3918" w:rsidRDefault="00B707CA" w:rsidP="00B707CA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DD3918">
        <w:rPr>
          <w:sz w:val="26"/>
          <w:szCs w:val="26"/>
        </w:rPr>
        <w:t>Interpersonal Skills</w:t>
      </w:r>
    </w:p>
    <w:p w14:paraId="0160A348" w14:textId="77777777" w:rsidR="00CD3EC9" w:rsidRPr="00F04A90" w:rsidRDefault="00CD3EC9">
      <w:pPr>
        <w:pStyle w:val="Heading1"/>
        <w:rPr>
          <w:szCs w:val="28"/>
        </w:rPr>
        <w:sectPr w:rsidR="00CD3EC9" w:rsidRPr="00F04A90" w:rsidSect="00CD3EC9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sdt>
      <w:sdtPr>
        <w:rPr>
          <w:szCs w:val="28"/>
        </w:rPr>
        <w:alias w:val="Experience:"/>
        <w:tag w:val="Experience:"/>
        <w:id w:val="171684534"/>
        <w:placeholder>
          <w:docPart w:val="1B417E57127E4ECDAE707D101533DB44"/>
        </w:placeholder>
        <w:temporary/>
        <w:showingPlcHdr/>
        <w15:appearance w15:val="hidden"/>
      </w:sdtPr>
      <w:sdtContent>
        <w:p w14:paraId="59597BDD" w14:textId="77777777" w:rsidR="006270A9" w:rsidRPr="00F04A90" w:rsidRDefault="009D5933">
          <w:pPr>
            <w:pStyle w:val="Heading1"/>
            <w:rPr>
              <w:szCs w:val="28"/>
            </w:rPr>
          </w:pPr>
          <w:r w:rsidRPr="00F04A90">
            <w:rPr>
              <w:szCs w:val="28"/>
            </w:rPr>
            <w:t>Experience</w:t>
          </w:r>
        </w:p>
      </w:sdtContent>
    </w:sdt>
    <w:p w14:paraId="7D5B6A5E" w14:textId="38389DE4" w:rsidR="00B707CA" w:rsidRPr="00F04A90" w:rsidRDefault="00B707CA" w:rsidP="00B707CA">
      <w:pPr>
        <w:pStyle w:val="Heading2"/>
        <w:rPr>
          <w:sz w:val="28"/>
          <w:szCs w:val="28"/>
        </w:rPr>
      </w:pPr>
      <w:r w:rsidRPr="00F04A90">
        <w:rPr>
          <w:sz w:val="28"/>
          <w:szCs w:val="28"/>
        </w:rPr>
        <w:t>Voice Translator/Video Editor, 09/2022 to 02/2023</w:t>
      </w:r>
    </w:p>
    <w:p w14:paraId="08BC2FF8" w14:textId="22754B2E" w:rsidR="00B707CA" w:rsidRPr="00F04A90" w:rsidRDefault="00B707CA" w:rsidP="00B707CA">
      <w:pPr>
        <w:rPr>
          <w:sz w:val="28"/>
          <w:szCs w:val="28"/>
        </w:rPr>
      </w:pPr>
      <w:proofErr w:type="spellStart"/>
      <w:r w:rsidRPr="00F04A90">
        <w:rPr>
          <w:b/>
          <w:bCs/>
          <w:sz w:val="28"/>
          <w:szCs w:val="28"/>
        </w:rPr>
        <w:t>StartTech</w:t>
      </w:r>
      <w:proofErr w:type="spellEnd"/>
      <w:r w:rsidRPr="00F04A90">
        <w:rPr>
          <w:b/>
          <w:bCs/>
          <w:sz w:val="28"/>
          <w:szCs w:val="28"/>
        </w:rPr>
        <w:t xml:space="preserve"> </w:t>
      </w:r>
      <w:r w:rsidRPr="00F04A90">
        <w:rPr>
          <w:sz w:val="28"/>
          <w:szCs w:val="28"/>
        </w:rPr>
        <w:t>– Baku/Azerbaijan</w:t>
      </w:r>
    </w:p>
    <w:p w14:paraId="3104F15A" w14:textId="77777777" w:rsidR="00B707CA" w:rsidRPr="00F04A90" w:rsidRDefault="00B707CA" w:rsidP="00B707CA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F04A90">
        <w:rPr>
          <w:sz w:val="28"/>
          <w:szCs w:val="28"/>
        </w:rPr>
        <w:t>Voicing free Python courses from freeCodeCamp.org in Azerbaijani language to provide Azerbaijani viewers with basics of Python skills.</w:t>
      </w:r>
    </w:p>
    <w:p w14:paraId="25ABD05B" w14:textId="77777777" w:rsidR="00B707CA" w:rsidRPr="00F04A90" w:rsidRDefault="00B707CA" w:rsidP="00B707CA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F04A90">
        <w:rPr>
          <w:sz w:val="28"/>
          <w:szCs w:val="28"/>
        </w:rPr>
        <w:t xml:space="preserve">Editing the videos utilizing Adobe After Effects and Premiere Pro to share on </w:t>
      </w:r>
      <w:proofErr w:type="spellStart"/>
      <w:r w:rsidRPr="00F04A90">
        <w:rPr>
          <w:sz w:val="28"/>
          <w:szCs w:val="28"/>
        </w:rPr>
        <w:t>StartTech's</w:t>
      </w:r>
      <w:proofErr w:type="spellEnd"/>
      <w:r w:rsidRPr="00F04A90">
        <w:rPr>
          <w:sz w:val="28"/>
          <w:szCs w:val="28"/>
        </w:rPr>
        <w:t xml:space="preserve"> YouTube channel.</w:t>
      </w:r>
    </w:p>
    <w:p w14:paraId="4B64F18C" w14:textId="77777777" w:rsidR="00B707CA" w:rsidRPr="00F04A90" w:rsidRDefault="00B707CA" w:rsidP="00B707CA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F04A90">
        <w:rPr>
          <w:sz w:val="28"/>
          <w:szCs w:val="28"/>
        </w:rPr>
        <w:t>Organizing the team responsibilities and communication when needed.</w:t>
      </w:r>
    </w:p>
    <w:p w14:paraId="792450F9" w14:textId="2A1BEC00" w:rsidR="00B707CA" w:rsidRPr="00F04A90" w:rsidRDefault="00B707CA" w:rsidP="00B707CA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F04A90">
        <w:rPr>
          <w:sz w:val="28"/>
          <w:szCs w:val="28"/>
        </w:rPr>
        <w:t xml:space="preserve">Note: </w:t>
      </w:r>
      <w:proofErr w:type="spellStart"/>
      <w:r w:rsidRPr="00F04A90">
        <w:rPr>
          <w:sz w:val="28"/>
          <w:szCs w:val="28"/>
        </w:rPr>
        <w:t>StartTech</w:t>
      </w:r>
      <w:proofErr w:type="spellEnd"/>
      <w:r w:rsidRPr="00F04A90">
        <w:rPr>
          <w:sz w:val="28"/>
          <w:szCs w:val="28"/>
        </w:rPr>
        <w:t xml:space="preserve"> obtained more than 1,</w:t>
      </w:r>
      <w:r w:rsidR="00CB47C9">
        <w:rPr>
          <w:sz w:val="28"/>
          <w:szCs w:val="28"/>
        </w:rPr>
        <w:t>5</w:t>
      </w:r>
      <w:r w:rsidRPr="00F04A90">
        <w:rPr>
          <w:sz w:val="28"/>
          <w:szCs w:val="28"/>
        </w:rPr>
        <w:t>00 views within a month.</w:t>
      </w:r>
    </w:p>
    <w:p w14:paraId="298FCA1D" w14:textId="37095EC0" w:rsidR="00B707CA" w:rsidRPr="00F04A90" w:rsidRDefault="00B707CA" w:rsidP="00B707CA">
      <w:pPr>
        <w:pStyle w:val="Heading2"/>
        <w:rPr>
          <w:sz w:val="28"/>
          <w:szCs w:val="28"/>
        </w:rPr>
      </w:pPr>
      <w:r w:rsidRPr="00F04A90">
        <w:rPr>
          <w:sz w:val="28"/>
          <w:szCs w:val="28"/>
        </w:rPr>
        <w:t>Online Event MANAGER, 10/2022 to Current</w:t>
      </w:r>
    </w:p>
    <w:p w14:paraId="54791A6D" w14:textId="0FA4A075" w:rsidR="00B707CA" w:rsidRPr="00F04A90" w:rsidRDefault="00B707CA" w:rsidP="00B707CA">
      <w:pPr>
        <w:rPr>
          <w:sz w:val="28"/>
          <w:szCs w:val="28"/>
        </w:rPr>
      </w:pPr>
      <w:r w:rsidRPr="00F04A90">
        <w:rPr>
          <w:b/>
          <w:bCs/>
          <w:sz w:val="28"/>
          <w:szCs w:val="28"/>
        </w:rPr>
        <w:t xml:space="preserve">ADA Digital Entertainment Club </w:t>
      </w:r>
      <w:r w:rsidRPr="00F04A90">
        <w:rPr>
          <w:sz w:val="28"/>
          <w:szCs w:val="28"/>
        </w:rPr>
        <w:t>– Baku/Azerbaijan</w:t>
      </w:r>
    </w:p>
    <w:p w14:paraId="29F00B97" w14:textId="77777777" w:rsidR="00B707CA" w:rsidRPr="00F04A90" w:rsidRDefault="00B707CA" w:rsidP="00B707CA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F04A90">
        <w:rPr>
          <w:sz w:val="28"/>
          <w:szCs w:val="28"/>
        </w:rPr>
        <w:t>Communicating with other staff members to project future events.</w:t>
      </w:r>
    </w:p>
    <w:p w14:paraId="78F96D2E" w14:textId="77777777" w:rsidR="00B707CA" w:rsidRPr="00F04A90" w:rsidRDefault="00B707CA" w:rsidP="00B707CA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F04A90">
        <w:rPr>
          <w:sz w:val="28"/>
          <w:szCs w:val="28"/>
        </w:rPr>
        <w:t>Managing online events through Discord to provide high-quality for the participants.</w:t>
      </w:r>
    </w:p>
    <w:p w14:paraId="457420CB" w14:textId="2DC1324E" w:rsidR="00B707CA" w:rsidRPr="00F04A90" w:rsidRDefault="00B707CA" w:rsidP="00B707CA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F04A90">
        <w:rPr>
          <w:sz w:val="28"/>
          <w:szCs w:val="28"/>
        </w:rPr>
        <w:t>Observing participants while they are competing.</w:t>
      </w:r>
    </w:p>
    <w:p w14:paraId="526AB0BD" w14:textId="1C59C9BA" w:rsidR="00B707CA" w:rsidRPr="00F04A90" w:rsidRDefault="00B707CA" w:rsidP="00B707CA">
      <w:pPr>
        <w:pStyle w:val="Heading1"/>
        <w:rPr>
          <w:szCs w:val="28"/>
        </w:rPr>
      </w:pPr>
      <w:r w:rsidRPr="00F04A90">
        <w:rPr>
          <w:szCs w:val="28"/>
        </w:rPr>
        <w:t>Language</w:t>
      </w:r>
    </w:p>
    <w:p w14:paraId="5B5F3292" w14:textId="77777777" w:rsidR="00CD3EC9" w:rsidRPr="00F04A90" w:rsidRDefault="00CD3EC9" w:rsidP="00CD3EC9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  <w:sectPr w:rsidR="00CD3EC9" w:rsidRPr="00F04A90" w:rsidSect="00CD3EC9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6EB17C55" w14:textId="171BD870" w:rsidR="00CD3EC9" w:rsidRPr="00F04A90" w:rsidRDefault="00CD3EC9" w:rsidP="00CD3EC9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F04A90">
        <w:rPr>
          <w:b/>
          <w:bCs/>
          <w:sz w:val="28"/>
          <w:szCs w:val="28"/>
        </w:rPr>
        <w:t>Azerbaijani: Native language</w:t>
      </w:r>
    </w:p>
    <w:p w14:paraId="3060629D" w14:textId="2BE864F6" w:rsidR="00CD3EC9" w:rsidRPr="00F04A90" w:rsidRDefault="00CD3EC9" w:rsidP="00CD3EC9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F04A90">
        <w:rPr>
          <w:b/>
          <w:bCs/>
          <w:sz w:val="28"/>
          <w:szCs w:val="28"/>
        </w:rPr>
        <w:t>English: Advanced (C1)</w:t>
      </w:r>
    </w:p>
    <w:p w14:paraId="6B7AB169" w14:textId="766AD62A" w:rsidR="00CD3EC9" w:rsidRPr="00F04A90" w:rsidRDefault="00CD3EC9" w:rsidP="009A7F31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F04A90">
        <w:rPr>
          <w:b/>
          <w:bCs/>
          <w:sz w:val="28"/>
          <w:szCs w:val="28"/>
        </w:rPr>
        <w:t>Turkish: Advanced (C1)</w:t>
      </w:r>
    </w:p>
    <w:sectPr w:rsidR="00CD3EC9" w:rsidRPr="00F04A90" w:rsidSect="00CD3EC9">
      <w:type w:val="continuous"/>
      <w:pgSz w:w="12240" w:h="15840"/>
      <w:pgMar w:top="1008" w:right="1152" w:bottom="1152" w:left="1152" w:header="720" w:footer="720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459AA" w14:textId="77777777" w:rsidR="00AA6938" w:rsidRDefault="00AA6938">
      <w:pPr>
        <w:spacing w:after="0"/>
      </w:pPr>
      <w:r>
        <w:separator/>
      </w:r>
    </w:p>
  </w:endnote>
  <w:endnote w:type="continuationSeparator" w:id="0">
    <w:p w14:paraId="20EC935B" w14:textId="77777777" w:rsidR="00AA6938" w:rsidRDefault="00AA69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1771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03D8A" w14:textId="77777777" w:rsidR="00AA6938" w:rsidRDefault="00AA6938">
      <w:pPr>
        <w:spacing w:after="0"/>
      </w:pPr>
      <w:r>
        <w:separator/>
      </w:r>
    </w:p>
  </w:footnote>
  <w:footnote w:type="continuationSeparator" w:id="0">
    <w:p w14:paraId="03D13B93" w14:textId="77777777" w:rsidR="00AA6938" w:rsidRDefault="00AA69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477C5F"/>
    <w:multiLevelType w:val="hybridMultilevel"/>
    <w:tmpl w:val="F16A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D716AE9"/>
    <w:multiLevelType w:val="hybridMultilevel"/>
    <w:tmpl w:val="68CC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6735FCC"/>
    <w:multiLevelType w:val="multilevel"/>
    <w:tmpl w:val="CA82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BA46CD"/>
    <w:multiLevelType w:val="hybridMultilevel"/>
    <w:tmpl w:val="C63A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FB61BF8"/>
    <w:multiLevelType w:val="hybridMultilevel"/>
    <w:tmpl w:val="5A0A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B0ACA"/>
    <w:multiLevelType w:val="hybridMultilevel"/>
    <w:tmpl w:val="2638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8B4F8F"/>
    <w:multiLevelType w:val="hybridMultilevel"/>
    <w:tmpl w:val="E0E8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9C4A7D"/>
    <w:multiLevelType w:val="hybridMultilevel"/>
    <w:tmpl w:val="AD88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3553EB"/>
    <w:multiLevelType w:val="multilevel"/>
    <w:tmpl w:val="347A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524197"/>
    <w:multiLevelType w:val="hybridMultilevel"/>
    <w:tmpl w:val="9ED2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4A55664"/>
    <w:multiLevelType w:val="hybridMultilevel"/>
    <w:tmpl w:val="4BFA3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BD7277"/>
    <w:multiLevelType w:val="hybridMultilevel"/>
    <w:tmpl w:val="3CE4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86020628">
    <w:abstractNumId w:val="9"/>
  </w:num>
  <w:num w:numId="2" w16cid:durableId="1500074474">
    <w:abstractNumId w:val="9"/>
    <w:lvlOverride w:ilvl="0">
      <w:startOverride w:val="1"/>
    </w:lvlOverride>
  </w:num>
  <w:num w:numId="3" w16cid:durableId="172964150">
    <w:abstractNumId w:val="9"/>
    <w:lvlOverride w:ilvl="0">
      <w:startOverride w:val="1"/>
    </w:lvlOverride>
  </w:num>
  <w:num w:numId="4" w16cid:durableId="1996643719">
    <w:abstractNumId w:val="9"/>
    <w:lvlOverride w:ilvl="0">
      <w:startOverride w:val="1"/>
    </w:lvlOverride>
  </w:num>
  <w:num w:numId="5" w16cid:durableId="960921271">
    <w:abstractNumId w:val="8"/>
  </w:num>
  <w:num w:numId="6" w16cid:durableId="679241354">
    <w:abstractNumId w:val="7"/>
  </w:num>
  <w:num w:numId="7" w16cid:durableId="1229652815">
    <w:abstractNumId w:val="6"/>
  </w:num>
  <w:num w:numId="8" w16cid:durableId="708144103">
    <w:abstractNumId w:val="5"/>
  </w:num>
  <w:num w:numId="9" w16cid:durableId="1984843736">
    <w:abstractNumId w:val="4"/>
  </w:num>
  <w:num w:numId="10" w16cid:durableId="751439209">
    <w:abstractNumId w:val="3"/>
  </w:num>
  <w:num w:numId="11" w16cid:durableId="1916671308">
    <w:abstractNumId w:val="2"/>
  </w:num>
  <w:num w:numId="12" w16cid:durableId="1475028116">
    <w:abstractNumId w:val="1"/>
  </w:num>
  <w:num w:numId="13" w16cid:durableId="1518036794">
    <w:abstractNumId w:val="0"/>
  </w:num>
  <w:num w:numId="14" w16cid:durableId="90780670">
    <w:abstractNumId w:val="17"/>
  </w:num>
  <w:num w:numId="15" w16cid:durableId="1270159676">
    <w:abstractNumId w:val="26"/>
  </w:num>
  <w:num w:numId="16" w16cid:durableId="1403796597">
    <w:abstractNumId w:val="14"/>
  </w:num>
  <w:num w:numId="17" w16cid:durableId="64449631">
    <w:abstractNumId w:val="23"/>
  </w:num>
  <w:num w:numId="18" w16cid:durableId="1141192488">
    <w:abstractNumId w:val="11"/>
  </w:num>
  <w:num w:numId="19" w16cid:durableId="1004473161">
    <w:abstractNumId w:val="31"/>
  </w:num>
  <w:num w:numId="20" w16cid:durableId="876695572">
    <w:abstractNumId w:val="27"/>
  </w:num>
  <w:num w:numId="21" w16cid:durableId="661855829">
    <w:abstractNumId w:val="12"/>
  </w:num>
  <w:num w:numId="22" w16cid:durableId="1972513050">
    <w:abstractNumId w:val="22"/>
  </w:num>
  <w:num w:numId="23" w16cid:durableId="1646931569">
    <w:abstractNumId w:val="30"/>
  </w:num>
  <w:num w:numId="24" w16cid:durableId="2104177641">
    <w:abstractNumId w:val="15"/>
  </w:num>
  <w:num w:numId="25" w16cid:durableId="1214847455">
    <w:abstractNumId w:val="24"/>
  </w:num>
  <w:num w:numId="26" w16cid:durableId="971406632">
    <w:abstractNumId w:val="18"/>
  </w:num>
  <w:num w:numId="27" w16cid:durableId="2083987624">
    <w:abstractNumId w:val="10"/>
  </w:num>
  <w:num w:numId="28" w16cid:durableId="279262160">
    <w:abstractNumId w:val="29"/>
  </w:num>
  <w:num w:numId="29" w16cid:durableId="1049380243">
    <w:abstractNumId w:val="28"/>
  </w:num>
  <w:num w:numId="30" w16cid:durableId="2071266828">
    <w:abstractNumId w:val="16"/>
  </w:num>
  <w:num w:numId="31" w16cid:durableId="1390759909">
    <w:abstractNumId w:val="25"/>
  </w:num>
  <w:num w:numId="32" w16cid:durableId="756244604">
    <w:abstractNumId w:val="21"/>
  </w:num>
  <w:num w:numId="33" w16cid:durableId="1326317745">
    <w:abstractNumId w:val="19"/>
  </w:num>
  <w:num w:numId="34" w16cid:durableId="1000499477">
    <w:abstractNumId w:val="13"/>
  </w:num>
  <w:num w:numId="35" w16cid:durableId="151291781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CA"/>
    <w:rsid w:val="000A4F59"/>
    <w:rsid w:val="000C5E69"/>
    <w:rsid w:val="000E3C2A"/>
    <w:rsid w:val="0010312E"/>
    <w:rsid w:val="00105683"/>
    <w:rsid w:val="00141A4C"/>
    <w:rsid w:val="00171DEE"/>
    <w:rsid w:val="00187341"/>
    <w:rsid w:val="001A160D"/>
    <w:rsid w:val="001A69AD"/>
    <w:rsid w:val="001B29CF"/>
    <w:rsid w:val="001C53C9"/>
    <w:rsid w:val="001D3EBC"/>
    <w:rsid w:val="00240D36"/>
    <w:rsid w:val="0028220F"/>
    <w:rsid w:val="00336C29"/>
    <w:rsid w:val="003417D4"/>
    <w:rsid w:val="00356C14"/>
    <w:rsid w:val="003E6B0B"/>
    <w:rsid w:val="00477D1A"/>
    <w:rsid w:val="00617B26"/>
    <w:rsid w:val="006270A9"/>
    <w:rsid w:val="006274DB"/>
    <w:rsid w:val="00675956"/>
    <w:rsid w:val="00681034"/>
    <w:rsid w:val="00716FB4"/>
    <w:rsid w:val="007300CD"/>
    <w:rsid w:val="00731D65"/>
    <w:rsid w:val="00816216"/>
    <w:rsid w:val="0087734B"/>
    <w:rsid w:val="009A7F31"/>
    <w:rsid w:val="009D5933"/>
    <w:rsid w:val="009F33EA"/>
    <w:rsid w:val="00AA6938"/>
    <w:rsid w:val="00B707CA"/>
    <w:rsid w:val="00BC0670"/>
    <w:rsid w:val="00BD768D"/>
    <w:rsid w:val="00C61F8E"/>
    <w:rsid w:val="00CB47C9"/>
    <w:rsid w:val="00CD3EC9"/>
    <w:rsid w:val="00DD3918"/>
    <w:rsid w:val="00E83E4B"/>
    <w:rsid w:val="00EE100E"/>
    <w:rsid w:val="00F04A90"/>
    <w:rsid w:val="00FE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341AA4"/>
  <w15:chartTrackingRefBased/>
  <w15:docId w15:val="{DAE609AC-3D90-4AB5-B2F8-D88B8CCF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customStyle="1" w:styleId="public-draftstyledefault-unorderedlistitem">
    <w:name w:val="public-draftstyledefault-unorderedlistitem"/>
    <w:basedOn w:val="Normal"/>
    <w:rsid w:val="00B707C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B707C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3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rasulzada15558@ada.edu.a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f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16EAADB58C43D18ACC210AF6C7D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5BC98-38BC-4FB5-B152-2B07CEC53568}"/>
      </w:docPartPr>
      <w:docPartBody>
        <w:p w:rsidR="00C54F04" w:rsidRDefault="00000000">
          <w:pPr>
            <w:pStyle w:val="2D16EAADB58C43D18ACC210AF6C7D2C6"/>
          </w:pPr>
          <w:r>
            <w:t>Education</w:t>
          </w:r>
        </w:p>
      </w:docPartBody>
    </w:docPart>
    <w:docPart>
      <w:docPartPr>
        <w:name w:val="D74530BB825B4394914752E1AF79B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1300D-7A8C-440E-8EF7-ADFFB03A2CE9}"/>
      </w:docPartPr>
      <w:docPartBody>
        <w:p w:rsidR="00C54F04" w:rsidRDefault="00000000">
          <w:pPr>
            <w:pStyle w:val="D74530BB825B4394914752E1AF79B9F0"/>
          </w:pPr>
          <w:r>
            <w:t>Skills &amp; Abilities</w:t>
          </w:r>
        </w:p>
      </w:docPartBody>
    </w:docPart>
    <w:docPart>
      <w:docPartPr>
        <w:name w:val="1B417E57127E4ECDAE707D101533D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97F3F-85DC-439C-AACE-25A423C8ACDD}"/>
      </w:docPartPr>
      <w:docPartBody>
        <w:p w:rsidR="00C54F04" w:rsidRDefault="00000000">
          <w:pPr>
            <w:pStyle w:val="1B417E57127E4ECDAE707D101533DB4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A5"/>
    <w:rsid w:val="002060EB"/>
    <w:rsid w:val="005D24A5"/>
    <w:rsid w:val="00723D01"/>
    <w:rsid w:val="00966F56"/>
    <w:rsid w:val="009F2B16"/>
    <w:rsid w:val="00A35C80"/>
    <w:rsid w:val="00AD0EB0"/>
    <w:rsid w:val="00C36897"/>
    <w:rsid w:val="00C54F04"/>
    <w:rsid w:val="00DD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16EAADB58C43D18ACC210AF6C7D2C6">
    <w:name w:val="2D16EAADB58C43D18ACC210AF6C7D2C6"/>
  </w:style>
  <w:style w:type="paragraph" w:customStyle="1" w:styleId="D74530BB825B4394914752E1AF79B9F0">
    <w:name w:val="D74530BB825B4394914752E1AF79B9F0"/>
  </w:style>
  <w:style w:type="paragraph" w:customStyle="1" w:styleId="1B417E57127E4ECDAE707D101533DB44">
    <w:name w:val="1B417E57127E4ECDAE707D101533DB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Rauf Rasulzada</dc:creator>
  <cp:keywords/>
  <cp:lastModifiedBy>Rauf Rasulzada</cp:lastModifiedBy>
  <cp:revision>20</cp:revision>
  <dcterms:created xsi:type="dcterms:W3CDTF">2023-04-26T15:59:00Z</dcterms:created>
  <dcterms:modified xsi:type="dcterms:W3CDTF">2023-08-25T08:35:00Z</dcterms:modified>
  <cp:version/>
</cp:coreProperties>
</file>